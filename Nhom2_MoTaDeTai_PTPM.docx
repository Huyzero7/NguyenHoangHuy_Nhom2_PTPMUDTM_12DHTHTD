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3FA58" w14:textId="35C51E20" w:rsidR="00232931" w:rsidRDefault="002810CA" w:rsidP="002810CA">
      <w:pPr>
        <w:pStyle w:val="H1"/>
        <w:rPr>
          <w:lang w:val="en-US"/>
        </w:rPr>
      </w:pPr>
      <w:r>
        <w:rPr>
          <w:lang w:val="en-US"/>
        </w:rPr>
        <w:t>MÔ TẢ ĐỀ TÀI</w:t>
      </w:r>
      <w:r>
        <w:rPr>
          <w:lang w:val="en-US"/>
        </w:rPr>
        <w:br/>
        <w:t>Hệ thống chuỗi siêu thị nhỏ thông minh</w:t>
      </w:r>
    </w:p>
    <w:p w14:paraId="2E32B0F4" w14:textId="76849CB0" w:rsidR="002810CA" w:rsidRDefault="00C411E8" w:rsidP="00C411E8">
      <w:pPr>
        <w:pStyle w:val="H2"/>
      </w:pPr>
      <w:r>
        <w:t xml:space="preserve">I. </w:t>
      </w:r>
      <w:proofErr w:type="gramStart"/>
      <w:r>
        <w:t>KHẢO  SÁT</w:t>
      </w:r>
      <w:proofErr w:type="gramEnd"/>
      <w:r>
        <w:t xml:space="preserve"> HIỆN TRẠNG</w:t>
      </w:r>
    </w:p>
    <w:p w14:paraId="2985F747" w14:textId="236A8AB4" w:rsidR="00C411E8" w:rsidRDefault="00C411E8" w:rsidP="00C411E8">
      <w:pPr>
        <w:pStyle w:val="H3"/>
      </w:pPr>
      <w:r>
        <w:t>1. Hiện trạng</w:t>
      </w:r>
    </w:p>
    <w:p w14:paraId="4931E61D" w14:textId="547F92AA" w:rsidR="00C411E8" w:rsidRDefault="00C411E8" w:rsidP="00C411E8">
      <w:pPr>
        <w:rPr>
          <w:b/>
          <w:bCs/>
          <w:lang w:val="en-US"/>
        </w:rPr>
      </w:pPr>
      <w:r w:rsidRPr="00C411E8">
        <w:t>Hiện nay, các chuỗi siêu thị lớn như Lotte, Big C, và GO! đã phát triển hệ thống mua sắm tích hợp đa kênh, bao gồm cả nền tảng trực tuyến và các ứng dụng di động. Những hệ thống này cho phép khách hàng dễ dàng mua sắm mọi lúc, mọi nơi, đồng thời hỗ trợ quản lý hiệu quả kho hàng, nhân viên và quy trình bán hàng. Tuy nhiên, việc triển khai các hệ thống tương tự tại các siêu thị nhỏ vẫn chưa phổ biến do nhiều hạn chế về</w:t>
      </w:r>
      <w:r w:rsidRPr="00C411E8">
        <w:rPr>
          <w:b/>
          <w:bCs/>
        </w:rPr>
        <w:t xml:space="preserve"> công nghệ </w:t>
      </w:r>
      <w:r w:rsidRPr="00C411E8">
        <w:t>và</w:t>
      </w:r>
      <w:r w:rsidRPr="00C411E8">
        <w:rPr>
          <w:b/>
          <w:bCs/>
        </w:rPr>
        <w:t xml:space="preserve"> tài chính.</w:t>
      </w:r>
    </w:p>
    <w:p w14:paraId="35D27CA4" w14:textId="77777777" w:rsidR="00C411E8" w:rsidRPr="00C411E8" w:rsidRDefault="00C411E8" w:rsidP="00C411E8">
      <w:pPr>
        <w:pStyle w:val="H3"/>
      </w:pPr>
      <w:r w:rsidRPr="00C411E8">
        <w:t>2. Những hạn chế của các siêu thị nhỏ</w:t>
      </w:r>
    </w:p>
    <w:p w14:paraId="31009790" w14:textId="6BCE7970" w:rsidR="00C411E8" w:rsidRPr="00C411E8" w:rsidRDefault="00C411E8" w:rsidP="00C411E8">
      <w:pPr>
        <w:rPr>
          <w:lang w:val="en-US"/>
        </w:rPr>
      </w:pPr>
      <w:r w:rsidRPr="00C411E8">
        <w:rPr>
          <w:lang w:val="en-US"/>
        </w:rPr>
        <w:t>Phần lớn các siêu thị nhỏ hiện nay vẫn chủ yếu sử dụng các phương pháp quản lý truyền thống như ghi chép thủ công hoặc sử dụng các phần mềm quản lý cũ, không đồng bộ. Điều này dẫn đến nhiều vấn đề như:</w:t>
      </w:r>
    </w:p>
    <w:p w14:paraId="7EC33BA9" w14:textId="77777777" w:rsidR="00C411E8" w:rsidRPr="00C411E8" w:rsidRDefault="00C411E8" w:rsidP="00C411E8">
      <w:pPr>
        <w:pStyle w:val="ListParagraph"/>
        <w:numPr>
          <w:ilvl w:val="0"/>
          <w:numId w:val="5"/>
        </w:numPr>
        <w:rPr>
          <w:lang w:val="en-US"/>
        </w:rPr>
      </w:pPr>
      <w:r w:rsidRPr="00C411E8">
        <w:rPr>
          <w:b/>
          <w:bCs/>
          <w:lang w:val="en-US"/>
        </w:rPr>
        <w:t>Khó khăn trong việc quản lý kho hàng:</w:t>
      </w:r>
      <w:r w:rsidRPr="00C411E8">
        <w:rPr>
          <w:lang w:val="en-US"/>
        </w:rPr>
        <w:t xml:space="preserve"> Các sản phẩm thường không được cập nhật chính xác về số lượng, dẫn đến tình trạng thiếu hụt hoặc tồn kho quá nhiều.</w:t>
      </w:r>
    </w:p>
    <w:p w14:paraId="22D4C61F" w14:textId="77777777" w:rsidR="00C411E8" w:rsidRPr="00C411E8" w:rsidRDefault="00C411E8" w:rsidP="00C411E8">
      <w:pPr>
        <w:pStyle w:val="ListParagraph"/>
        <w:numPr>
          <w:ilvl w:val="0"/>
          <w:numId w:val="5"/>
        </w:numPr>
        <w:rPr>
          <w:lang w:val="en-US"/>
        </w:rPr>
      </w:pPr>
      <w:r w:rsidRPr="00C411E8">
        <w:rPr>
          <w:b/>
          <w:bCs/>
          <w:lang w:val="en-US"/>
        </w:rPr>
        <w:t>Quản lý nhân viên thiếu hiệu quả:</w:t>
      </w:r>
      <w:r w:rsidRPr="00C411E8">
        <w:rPr>
          <w:lang w:val="en-US"/>
        </w:rPr>
        <w:t xml:space="preserve"> Thiếu một hệ thống quản lý nhân viên đồng bộ khiến việc phân công công việc và giám sát hiệu suất trở nên khó khăn.</w:t>
      </w:r>
    </w:p>
    <w:p w14:paraId="57C15353" w14:textId="77777777" w:rsidR="00C411E8" w:rsidRPr="00C411E8" w:rsidRDefault="00C411E8" w:rsidP="00C411E8">
      <w:pPr>
        <w:pStyle w:val="ListParagraph"/>
        <w:numPr>
          <w:ilvl w:val="0"/>
          <w:numId w:val="5"/>
        </w:numPr>
        <w:rPr>
          <w:lang w:val="en-US"/>
        </w:rPr>
      </w:pPr>
      <w:r w:rsidRPr="00C411E8">
        <w:rPr>
          <w:b/>
          <w:bCs/>
          <w:lang w:val="en-US"/>
        </w:rPr>
        <w:t>Không có nền tảng mua sắm trực tuyến:</w:t>
      </w:r>
      <w:r w:rsidRPr="00C411E8">
        <w:rPr>
          <w:lang w:val="en-US"/>
        </w:rPr>
        <w:t xml:space="preserve"> Nhiều siêu thị nhỏ chưa phát triển hệ thống bán hàng online, làm giảm khả năng tiếp cận khách hàng và mở rộng thị trường.</w:t>
      </w:r>
    </w:p>
    <w:p w14:paraId="2EA67C9B" w14:textId="77777777" w:rsidR="00C411E8" w:rsidRPr="00C411E8" w:rsidRDefault="00C411E8" w:rsidP="00C411E8">
      <w:pPr>
        <w:pStyle w:val="H3"/>
      </w:pPr>
      <w:r w:rsidRPr="00C411E8">
        <w:t>3. Nhu cầu về hệ thống tích hợp thông minh</w:t>
      </w:r>
    </w:p>
    <w:p w14:paraId="6012E75B" w14:textId="0F6BD80E" w:rsidR="00C411E8" w:rsidRPr="00C411E8" w:rsidRDefault="00C411E8" w:rsidP="00C411E8">
      <w:pPr>
        <w:rPr>
          <w:lang w:val="en-US"/>
        </w:rPr>
      </w:pPr>
      <w:r w:rsidRPr="00C411E8">
        <w:rPr>
          <w:lang w:val="en-US"/>
        </w:rPr>
        <w:t xml:space="preserve">Với sự phát triển của công nghệ và xu hướng mua sắm trực tuyến ngày càng tăng, các siêu thị nhỏ cũng đang đối mặt với nhu cầu cần phải hiện đại hóa hệ thống quản lý và bán hàng. </w:t>
      </w:r>
      <w:r w:rsidRPr="00C411E8">
        <w:rPr>
          <w:b/>
          <w:bCs/>
          <w:lang w:val="en-US"/>
        </w:rPr>
        <w:t>Một hệ thống tích hợp thông minh</w:t>
      </w:r>
      <w:r w:rsidRPr="00C411E8">
        <w:rPr>
          <w:lang w:val="en-US"/>
        </w:rPr>
        <w:t xml:space="preserve"> sẽ giúp các siêu thị này:</w:t>
      </w:r>
    </w:p>
    <w:p w14:paraId="50426FFD" w14:textId="77777777" w:rsidR="00C411E8" w:rsidRPr="00C411E8" w:rsidRDefault="00C411E8" w:rsidP="00C411E8">
      <w:pPr>
        <w:pStyle w:val="ListParagraph"/>
        <w:numPr>
          <w:ilvl w:val="0"/>
          <w:numId w:val="6"/>
        </w:numPr>
        <w:rPr>
          <w:lang w:val="en-US"/>
        </w:rPr>
      </w:pPr>
      <w:r w:rsidRPr="00C411E8">
        <w:rPr>
          <w:b/>
          <w:bCs/>
          <w:lang w:val="en-US"/>
        </w:rPr>
        <w:lastRenderedPageBreak/>
        <w:t>Tối ưu hóa quy trình quản lý:</w:t>
      </w:r>
      <w:r w:rsidRPr="00C411E8">
        <w:rPr>
          <w:lang w:val="en-US"/>
        </w:rPr>
        <w:t xml:space="preserve"> Cung cấp công cụ quản lý kho hàng, nhân viên, và tài chính một cách đồng bộ và tự động.</w:t>
      </w:r>
    </w:p>
    <w:p w14:paraId="1FCF2643" w14:textId="77777777" w:rsidR="00C411E8" w:rsidRPr="00C411E8" w:rsidRDefault="00C411E8" w:rsidP="00C411E8">
      <w:pPr>
        <w:pStyle w:val="ListParagraph"/>
        <w:numPr>
          <w:ilvl w:val="0"/>
          <w:numId w:val="6"/>
        </w:numPr>
        <w:rPr>
          <w:lang w:val="en-US"/>
        </w:rPr>
      </w:pPr>
      <w:r w:rsidRPr="00C411E8">
        <w:rPr>
          <w:b/>
          <w:bCs/>
          <w:lang w:val="en-US"/>
        </w:rPr>
        <w:t>Mở rộng kênh bán hàng:</w:t>
      </w:r>
      <w:r w:rsidRPr="00C411E8">
        <w:rPr>
          <w:lang w:val="en-US"/>
        </w:rPr>
        <w:t xml:space="preserve"> Tích hợp chức năng bán hàng trực tuyến thông qua website và ứng dụng di động, giúp tiếp cận khách hàng rộng rãi hơn.</w:t>
      </w:r>
    </w:p>
    <w:p w14:paraId="3714A0DB" w14:textId="68FB9AA6" w:rsidR="00C411E8" w:rsidRPr="00C411E8" w:rsidRDefault="00C411E8" w:rsidP="00C411E8">
      <w:pPr>
        <w:pStyle w:val="ListParagraph"/>
        <w:numPr>
          <w:ilvl w:val="0"/>
          <w:numId w:val="6"/>
        </w:numPr>
        <w:rPr>
          <w:lang w:val="en-US"/>
        </w:rPr>
      </w:pPr>
      <w:r w:rsidRPr="00C411E8">
        <w:rPr>
          <w:b/>
          <w:bCs/>
          <w:lang w:val="en-US"/>
        </w:rPr>
        <w:t>Nâng cao trải nghiệm khách hàng:</w:t>
      </w:r>
      <w:r w:rsidRPr="00C411E8">
        <w:rPr>
          <w:lang w:val="en-US"/>
        </w:rPr>
        <w:t xml:space="preserve"> Đem lại trải nghiệm mua sắm thuận tiện, nhanh chóng cho khách hàng, từ đó tăng cường sự hài lòng và lòng trung thành của họ.</w:t>
      </w:r>
    </w:p>
    <w:p w14:paraId="501B59EE" w14:textId="1CCE5D88" w:rsidR="002810CA" w:rsidRDefault="00C411E8" w:rsidP="002810CA">
      <w:pPr>
        <w:pStyle w:val="H2"/>
      </w:pPr>
      <w:r>
        <w:t>II</w:t>
      </w:r>
      <w:r w:rsidR="002810CA">
        <w:t xml:space="preserve">. </w:t>
      </w:r>
      <w:r w:rsidR="007E0E53">
        <w:t>GIỚI THIỆU ĐỀ TÀI</w:t>
      </w:r>
    </w:p>
    <w:p w14:paraId="6CC36EE2" w14:textId="3C519EED" w:rsidR="007E0E53" w:rsidRDefault="007E0E53" w:rsidP="00834BEB">
      <w:pPr>
        <w:pStyle w:val="H3"/>
      </w:pPr>
      <w:r>
        <w:t>1. Mục tiêu đề tài</w:t>
      </w:r>
    </w:p>
    <w:p w14:paraId="3ED6816C" w14:textId="1167239D" w:rsidR="002810CA" w:rsidRDefault="007E0E53" w:rsidP="007E0E53">
      <w:r w:rsidRPr="007E0E53">
        <w:rPr>
          <w:b/>
          <w:bCs/>
        </w:rPr>
        <w:t xml:space="preserve">“Hệ thống chuỗi siêu thị nhỏ thông minh” </w:t>
      </w:r>
      <w:r>
        <w:t>là đề tài được nhóm 2 thực hiện với mục tiêu quản lý, điều hành các chuỗi siêu thị, đáp ứng việc cung - ứng các mặt hàng cần thiết cho đời sống hàng ngày. Ngày nay, việc quảng bá và tiếp thị sản phẩm đang ngày càng đa dạng với nhiều cách thức khác nhau. Trong đó, sử dụng nền tảng Website để giới thiệu mặt hàng, mua bán sản phẩm, tra cứu và hỏi đáp,.. là một trong những cách nhanh nhất để thông tin đến người dùng. Song song với chuỗi quản lí cung – cầu ấy, thì việc điều hành, phân phối sản phẩm, quản lý đơn hàng, báo cáo thống kê là một việc đòi hỏi sự tính tỉ mỉ và trung thực. Do đó, việc phân phối, điều hành chuỗi hệ thống cần một phần mềm để quản lý và lưu trữ.</w:t>
      </w:r>
    </w:p>
    <w:p w14:paraId="43160781" w14:textId="0203388F" w:rsidR="007E0E53" w:rsidRPr="007E0E53" w:rsidRDefault="007E0E53" w:rsidP="00834BEB">
      <w:pPr>
        <w:pStyle w:val="H3"/>
      </w:pPr>
      <w:r w:rsidRPr="007E0E53">
        <w:t>2. Phạm vi và đối tượng sử dụng</w:t>
      </w:r>
    </w:p>
    <w:p w14:paraId="7523FB6E" w14:textId="77777777" w:rsidR="00834BEB" w:rsidRDefault="007E0E53" w:rsidP="007E0E53">
      <w:pPr>
        <w:rPr>
          <w:lang w:val="en-US"/>
        </w:rPr>
      </w:pPr>
      <w:r w:rsidRPr="00834BEB">
        <w:rPr>
          <w:b/>
          <w:bCs/>
          <w:lang w:val="en-US"/>
        </w:rPr>
        <w:t>Phạm vi:</w:t>
      </w:r>
      <w:r>
        <w:rPr>
          <w:lang w:val="en-US"/>
        </w:rPr>
        <w:t xml:space="preserve"> hệ thống chuỗi siêu thị sẽ hoạt động</w:t>
      </w:r>
      <w:r w:rsidR="00834BEB">
        <w:rPr>
          <w:lang w:val="en-US"/>
        </w:rPr>
        <w:t xml:space="preserve"> offline (tại các chi nhánh siêu thị) và online (trên nền tảng website). </w:t>
      </w:r>
    </w:p>
    <w:p w14:paraId="22A69438" w14:textId="77777777" w:rsidR="00834BEB" w:rsidRPr="00834BEB" w:rsidRDefault="00834BEB" w:rsidP="00834BEB">
      <w:pPr>
        <w:pStyle w:val="ListParagraph"/>
        <w:numPr>
          <w:ilvl w:val="0"/>
          <w:numId w:val="1"/>
        </w:numPr>
        <w:rPr>
          <w:lang w:val="en-US"/>
        </w:rPr>
      </w:pPr>
      <w:r w:rsidRPr="00834BEB">
        <w:rPr>
          <w:b/>
          <w:bCs/>
          <w:lang w:val="en-US"/>
        </w:rPr>
        <w:t>Trên nền tảng website,</w:t>
      </w:r>
      <w:r w:rsidRPr="00834BEB">
        <w:rPr>
          <w:lang w:val="en-US"/>
        </w:rPr>
        <w:t xml:space="preserve"> cho phép khách hàng xem thông tin hàng hoá, thêm giỏ hàng, đặt hàng, tìm kiếm cũng như là chat với nhân viên tư vấn. </w:t>
      </w:r>
    </w:p>
    <w:p w14:paraId="45C94AF1" w14:textId="0071A3D3" w:rsidR="007E0E53" w:rsidRPr="00834BEB" w:rsidRDefault="00834BEB" w:rsidP="00834BEB">
      <w:pPr>
        <w:pStyle w:val="ListParagraph"/>
        <w:numPr>
          <w:ilvl w:val="0"/>
          <w:numId w:val="1"/>
        </w:numPr>
        <w:rPr>
          <w:lang w:val="en-US"/>
        </w:rPr>
      </w:pPr>
      <w:r w:rsidRPr="00834BEB">
        <w:rPr>
          <w:b/>
          <w:bCs/>
          <w:lang w:val="en-US"/>
        </w:rPr>
        <w:lastRenderedPageBreak/>
        <w:t>Trên phần mềm điều hành</w:t>
      </w:r>
      <w:r w:rsidRPr="00834BEB">
        <w:rPr>
          <w:lang w:val="en-US"/>
        </w:rPr>
        <w:t xml:space="preserve"> </w:t>
      </w:r>
      <w:r w:rsidRPr="00834BEB">
        <w:rPr>
          <w:b/>
          <w:bCs/>
          <w:lang w:val="en-US"/>
        </w:rPr>
        <w:t>hệ thống,</w:t>
      </w:r>
      <w:r w:rsidRPr="00834BEB">
        <w:rPr>
          <w:lang w:val="en-US"/>
        </w:rPr>
        <w:t xml:space="preserve"> cung cấp các chức năng quản lý hàng hoá, quản lý kho, nhân viên và hoá </w:t>
      </w:r>
      <w:proofErr w:type="gramStart"/>
      <w:r w:rsidRPr="00834BEB">
        <w:rPr>
          <w:lang w:val="en-US"/>
        </w:rPr>
        <w:t>đơn,…</w:t>
      </w:r>
      <w:proofErr w:type="gramEnd"/>
    </w:p>
    <w:p w14:paraId="4CC87155" w14:textId="77777777" w:rsidR="00834BEB" w:rsidRDefault="00834BEB" w:rsidP="007E0E53">
      <w:pPr>
        <w:rPr>
          <w:lang w:val="en-US"/>
        </w:rPr>
      </w:pPr>
      <w:r w:rsidRPr="00834BEB">
        <w:rPr>
          <w:b/>
          <w:bCs/>
          <w:lang w:val="en-US"/>
        </w:rPr>
        <w:t>Đối tượng sử dụng:</w:t>
      </w:r>
      <w:r>
        <w:rPr>
          <w:lang w:val="en-US"/>
        </w:rPr>
        <w:t xml:space="preserve"> </w:t>
      </w:r>
    </w:p>
    <w:p w14:paraId="19D9B085" w14:textId="4AD86927" w:rsidR="00834BEB" w:rsidRPr="00834BEB" w:rsidRDefault="00834BEB" w:rsidP="00834BEB">
      <w:pPr>
        <w:pStyle w:val="ListParagraph"/>
        <w:numPr>
          <w:ilvl w:val="0"/>
          <w:numId w:val="2"/>
        </w:numPr>
        <w:rPr>
          <w:b/>
          <w:bCs/>
          <w:lang w:val="en-US"/>
        </w:rPr>
      </w:pPr>
      <w:r w:rsidRPr="00834BEB">
        <w:rPr>
          <w:b/>
          <w:bCs/>
          <w:lang w:val="en-US"/>
        </w:rPr>
        <w:t>Trên nền tảng</w:t>
      </w:r>
      <w:r>
        <w:rPr>
          <w:b/>
          <w:bCs/>
          <w:lang w:val="en-US"/>
        </w:rPr>
        <w:t xml:space="preserve"> website: </w:t>
      </w:r>
      <w:r>
        <w:rPr>
          <w:lang w:val="en-US"/>
        </w:rPr>
        <w:t>khách hàng.</w:t>
      </w:r>
    </w:p>
    <w:p w14:paraId="636A648D" w14:textId="3208A1CD" w:rsidR="00834BEB" w:rsidRPr="00834BEB" w:rsidRDefault="00834BEB" w:rsidP="00834BEB">
      <w:pPr>
        <w:pStyle w:val="ListParagraph"/>
        <w:numPr>
          <w:ilvl w:val="0"/>
          <w:numId w:val="2"/>
        </w:numPr>
        <w:rPr>
          <w:b/>
          <w:bCs/>
          <w:lang w:val="en-US"/>
        </w:rPr>
      </w:pPr>
      <w:r>
        <w:rPr>
          <w:b/>
          <w:bCs/>
          <w:lang w:val="en-US"/>
        </w:rPr>
        <w:t>Trên phần mềm điều hành hệ thống:</w:t>
      </w:r>
      <w:r>
        <w:rPr>
          <w:lang w:val="en-US"/>
        </w:rPr>
        <w:t xml:space="preserve"> nhân viên quản lý kho, thu ngân, </w:t>
      </w:r>
      <w:proofErr w:type="gramStart"/>
      <w:r>
        <w:rPr>
          <w:lang w:val="en-US"/>
        </w:rPr>
        <w:t>admin,…</w:t>
      </w:r>
      <w:proofErr w:type="gramEnd"/>
    </w:p>
    <w:p w14:paraId="36F1B09C" w14:textId="77777777" w:rsidR="00834BEB" w:rsidRDefault="00834BEB" w:rsidP="00834BEB">
      <w:pPr>
        <w:pStyle w:val="ListParagraph"/>
        <w:ind w:left="1440" w:firstLine="0"/>
        <w:rPr>
          <w:b/>
          <w:bCs/>
          <w:lang w:val="en-US"/>
        </w:rPr>
      </w:pPr>
    </w:p>
    <w:p w14:paraId="7C899F80" w14:textId="33E6E3E1" w:rsidR="00834BEB" w:rsidRDefault="00834BEB" w:rsidP="00834BEB">
      <w:pPr>
        <w:pStyle w:val="H2"/>
      </w:pPr>
      <w:r>
        <w:t>I</w:t>
      </w:r>
      <w:r w:rsidR="00C411E8">
        <w:t>I</w:t>
      </w:r>
      <w:r>
        <w:t>I. MÔ TẢ HỆ THỐNG</w:t>
      </w:r>
    </w:p>
    <w:p w14:paraId="7CB291E2" w14:textId="734B0644" w:rsidR="00834BEB" w:rsidRDefault="00834BEB" w:rsidP="00C411E8">
      <w:pPr>
        <w:pStyle w:val="H3"/>
      </w:pPr>
      <w:r>
        <w:t xml:space="preserve">1. </w:t>
      </w:r>
      <w:r w:rsidR="00C411E8">
        <w:t>Website hệ thống siêu thị</w:t>
      </w:r>
    </w:p>
    <w:p w14:paraId="46722660" w14:textId="19DDFFDC" w:rsidR="00834BEB" w:rsidRDefault="00834BEB" w:rsidP="00834BEB">
      <w:pPr>
        <w:rPr>
          <w:lang w:val="en-US"/>
        </w:rPr>
      </w:pPr>
      <w:r>
        <w:rPr>
          <w:lang w:val="en-US"/>
        </w:rPr>
        <w:t>Các chức năng chính:</w:t>
      </w:r>
    </w:p>
    <w:p w14:paraId="39A519B5" w14:textId="6E0396EC" w:rsidR="00834BEB" w:rsidRDefault="00834BEB" w:rsidP="00834BEB">
      <w:pPr>
        <w:pStyle w:val="ListParagraph"/>
        <w:numPr>
          <w:ilvl w:val="0"/>
          <w:numId w:val="3"/>
        </w:numPr>
        <w:rPr>
          <w:lang w:val="en-US"/>
        </w:rPr>
      </w:pPr>
      <w:r>
        <w:rPr>
          <w:lang w:val="en-US"/>
        </w:rPr>
        <w:t>Duyệt sản phẩm: hiển thị chi tiết thông tin sản phẩm. Thông tin sản phẩm được hiển thị sẽ bao gồm: tên sản phẩm, giá bán</w:t>
      </w:r>
      <w:r w:rsidR="00F63842">
        <w:rPr>
          <w:lang w:val="en-US"/>
        </w:rPr>
        <w:t>.</w:t>
      </w:r>
    </w:p>
    <w:p w14:paraId="195900EF" w14:textId="74BD7B35" w:rsidR="00F63842" w:rsidRDefault="00F63842" w:rsidP="00834BEB">
      <w:pPr>
        <w:pStyle w:val="ListParagraph"/>
        <w:numPr>
          <w:ilvl w:val="0"/>
          <w:numId w:val="3"/>
        </w:numPr>
        <w:rPr>
          <w:lang w:val="en-US"/>
        </w:rPr>
      </w:pPr>
      <w:r>
        <w:rPr>
          <w:lang w:val="en-US"/>
        </w:rPr>
        <w:t>Xem sản phẩm: khi khách hàng bấm vào xem thông tin sản phẩm, hệ thông sẽ hiển thị thông tin chi tiết cho sản phẩm. Thông tin chi tiết hiển thị bao gồm: tên sản phẩm, danh mục sản phẩm, giá bán, mô tả.</w:t>
      </w:r>
    </w:p>
    <w:p w14:paraId="57E38499" w14:textId="43C35B6A" w:rsidR="00F63842" w:rsidRDefault="00F63842" w:rsidP="00834BEB">
      <w:pPr>
        <w:pStyle w:val="ListParagraph"/>
        <w:numPr>
          <w:ilvl w:val="0"/>
          <w:numId w:val="3"/>
        </w:numPr>
        <w:rPr>
          <w:lang w:val="en-US"/>
        </w:rPr>
      </w:pPr>
      <w:r>
        <w:rPr>
          <w:lang w:val="en-US"/>
        </w:rPr>
        <w:t>Tìm kiếm sản phẩm (theo tên/theo loại/theo giá)</w:t>
      </w:r>
    </w:p>
    <w:p w14:paraId="5F36F8B2" w14:textId="3E54C6A2" w:rsidR="00F63842" w:rsidRDefault="00F63842" w:rsidP="00834BEB">
      <w:pPr>
        <w:pStyle w:val="ListParagraph"/>
        <w:numPr>
          <w:ilvl w:val="0"/>
          <w:numId w:val="3"/>
        </w:numPr>
        <w:rPr>
          <w:lang w:val="en-US"/>
        </w:rPr>
      </w:pPr>
      <w:r>
        <w:rPr>
          <w:lang w:val="en-US"/>
        </w:rPr>
        <w:t>Thêm sản phẩm vào giỏ hàng</w:t>
      </w:r>
    </w:p>
    <w:p w14:paraId="3BBCA6FD" w14:textId="2DF49925" w:rsidR="00F63842" w:rsidRDefault="00F63842" w:rsidP="00834BEB">
      <w:pPr>
        <w:pStyle w:val="ListParagraph"/>
        <w:numPr>
          <w:ilvl w:val="0"/>
          <w:numId w:val="3"/>
        </w:numPr>
        <w:rPr>
          <w:lang w:val="en-US"/>
        </w:rPr>
      </w:pPr>
      <w:r>
        <w:rPr>
          <w:lang w:val="en-US"/>
        </w:rPr>
        <w:t>Đặt hàng</w:t>
      </w:r>
    </w:p>
    <w:p w14:paraId="7A080D61" w14:textId="18E3B32E" w:rsidR="00F63842" w:rsidRDefault="00F63842" w:rsidP="00834BEB">
      <w:pPr>
        <w:pStyle w:val="ListParagraph"/>
        <w:numPr>
          <w:ilvl w:val="0"/>
          <w:numId w:val="3"/>
        </w:numPr>
        <w:rPr>
          <w:lang w:val="en-US"/>
        </w:rPr>
      </w:pPr>
      <w:r>
        <w:rPr>
          <w:lang w:val="en-US"/>
        </w:rPr>
        <w:t>Thanh toán</w:t>
      </w:r>
    </w:p>
    <w:p w14:paraId="0C3AEB6A" w14:textId="50E40323" w:rsidR="00F63842" w:rsidRDefault="00F63842" w:rsidP="00834BEB">
      <w:pPr>
        <w:pStyle w:val="ListParagraph"/>
        <w:numPr>
          <w:ilvl w:val="0"/>
          <w:numId w:val="3"/>
        </w:numPr>
        <w:rPr>
          <w:lang w:val="en-US"/>
        </w:rPr>
      </w:pPr>
      <w:r>
        <w:rPr>
          <w:lang w:val="en-US"/>
        </w:rPr>
        <w:t>Xem lịch sử đơn hàng</w:t>
      </w:r>
    </w:p>
    <w:p w14:paraId="5F6E667C" w14:textId="63BAE9AC" w:rsidR="00F63842" w:rsidRDefault="00F63842" w:rsidP="00F63842">
      <w:pPr>
        <w:pStyle w:val="ListParagraph"/>
        <w:numPr>
          <w:ilvl w:val="0"/>
          <w:numId w:val="3"/>
        </w:numPr>
        <w:rPr>
          <w:lang w:val="en-US"/>
        </w:rPr>
      </w:pPr>
      <w:r>
        <w:rPr>
          <w:lang w:val="en-US"/>
        </w:rPr>
        <w:t>Kiểm tra trạng thái đơn hàng</w:t>
      </w:r>
    </w:p>
    <w:p w14:paraId="1329A68D" w14:textId="3EB0B0E3" w:rsidR="00C411E8" w:rsidRDefault="00C411E8" w:rsidP="00F63842">
      <w:pPr>
        <w:pStyle w:val="ListParagraph"/>
        <w:numPr>
          <w:ilvl w:val="0"/>
          <w:numId w:val="3"/>
        </w:numPr>
        <w:rPr>
          <w:lang w:val="en-US"/>
        </w:rPr>
      </w:pPr>
      <w:r>
        <w:rPr>
          <w:lang w:val="en-US"/>
        </w:rPr>
        <w:t>…..</w:t>
      </w:r>
    </w:p>
    <w:p w14:paraId="6AA0994C" w14:textId="6A0BF39D" w:rsidR="00C411E8" w:rsidRDefault="00C411E8" w:rsidP="00C411E8">
      <w:pPr>
        <w:pStyle w:val="H3"/>
      </w:pPr>
      <w:r>
        <w:t>2. Phần mềm điều hảnh hệ thống</w:t>
      </w:r>
    </w:p>
    <w:p w14:paraId="431DE98D" w14:textId="06C357F3" w:rsidR="00C411E8" w:rsidRDefault="00C411E8" w:rsidP="00C411E8">
      <w:pPr>
        <w:rPr>
          <w:lang w:val="en-US"/>
        </w:rPr>
      </w:pPr>
      <w:r>
        <w:t>Các chức năng chính:</w:t>
      </w:r>
    </w:p>
    <w:p w14:paraId="67392A7B" w14:textId="5F4B4F6D" w:rsidR="00C411E8" w:rsidRDefault="00C411E8" w:rsidP="00C411E8">
      <w:pPr>
        <w:pStyle w:val="ListParagraph"/>
        <w:numPr>
          <w:ilvl w:val="0"/>
          <w:numId w:val="4"/>
        </w:numPr>
        <w:rPr>
          <w:lang w:val="en-US"/>
        </w:rPr>
      </w:pPr>
      <w:r>
        <w:rPr>
          <w:lang w:val="en-US"/>
        </w:rPr>
        <w:t>Quản lý mặt hàng</w:t>
      </w:r>
    </w:p>
    <w:p w14:paraId="363B07FA" w14:textId="5819E7F2" w:rsidR="00C411E8" w:rsidRDefault="00C411E8" w:rsidP="00C411E8">
      <w:pPr>
        <w:pStyle w:val="ListParagraph"/>
        <w:numPr>
          <w:ilvl w:val="0"/>
          <w:numId w:val="4"/>
        </w:numPr>
        <w:rPr>
          <w:lang w:val="en-US"/>
        </w:rPr>
      </w:pPr>
      <w:r>
        <w:rPr>
          <w:lang w:val="en-US"/>
        </w:rPr>
        <w:t>Quản lý nhân viên</w:t>
      </w:r>
    </w:p>
    <w:p w14:paraId="6F63B56A" w14:textId="33CB39C6" w:rsidR="00C411E8" w:rsidRDefault="00C411E8" w:rsidP="00C411E8">
      <w:pPr>
        <w:pStyle w:val="ListParagraph"/>
        <w:numPr>
          <w:ilvl w:val="0"/>
          <w:numId w:val="4"/>
        </w:numPr>
        <w:rPr>
          <w:lang w:val="en-US"/>
        </w:rPr>
      </w:pPr>
      <w:r>
        <w:rPr>
          <w:lang w:val="en-US"/>
        </w:rPr>
        <w:lastRenderedPageBreak/>
        <w:t>Quản lý kho</w:t>
      </w:r>
    </w:p>
    <w:p w14:paraId="3D7F1EE4" w14:textId="3024FC30" w:rsidR="00C411E8" w:rsidRDefault="00C411E8" w:rsidP="00C411E8">
      <w:pPr>
        <w:pStyle w:val="ListParagraph"/>
        <w:numPr>
          <w:ilvl w:val="0"/>
          <w:numId w:val="4"/>
        </w:numPr>
        <w:rPr>
          <w:lang w:val="en-US"/>
        </w:rPr>
      </w:pPr>
      <w:r>
        <w:rPr>
          <w:lang w:val="en-US"/>
        </w:rPr>
        <w:t>Quản lý đơn hàng</w:t>
      </w:r>
    </w:p>
    <w:p w14:paraId="719FC861" w14:textId="0B790BCD" w:rsidR="00C411E8" w:rsidRPr="00C411E8" w:rsidRDefault="00C411E8" w:rsidP="00C411E8">
      <w:pPr>
        <w:pStyle w:val="ListParagraph"/>
        <w:numPr>
          <w:ilvl w:val="0"/>
          <w:numId w:val="4"/>
        </w:numPr>
        <w:rPr>
          <w:lang w:val="en-US"/>
        </w:rPr>
      </w:pPr>
      <w:r>
        <w:rPr>
          <w:lang w:val="en-US"/>
        </w:rPr>
        <w:t>Báo cáo thống kê</w:t>
      </w:r>
    </w:p>
    <w:sectPr w:rsidR="00C411E8" w:rsidRPr="00C411E8" w:rsidSect="00CC1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54E08"/>
    <w:multiLevelType w:val="hybridMultilevel"/>
    <w:tmpl w:val="8F786E6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53C5D05"/>
    <w:multiLevelType w:val="hybridMultilevel"/>
    <w:tmpl w:val="9BE6480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3D85B10"/>
    <w:multiLevelType w:val="hybridMultilevel"/>
    <w:tmpl w:val="5A62E2C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31070649"/>
    <w:multiLevelType w:val="hybridMultilevel"/>
    <w:tmpl w:val="7A347CE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547A1EE2"/>
    <w:multiLevelType w:val="hybridMultilevel"/>
    <w:tmpl w:val="E8CA098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5664034C"/>
    <w:multiLevelType w:val="hybridMultilevel"/>
    <w:tmpl w:val="568E0D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446311503">
    <w:abstractNumId w:val="0"/>
  </w:num>
  <w:num w:numId="2" w16cid:durableId="2098557833">
    <w:abstractNumId w:val="2"/>
  </w:num>
  <w:num w:numId="3" w16cid:durableId="2010980671">
    <w:abstractNumId w:val="1"/>
  </w:num>
  <w:num w:numId="4" w16cid:durableId="339285125">
    <w:abstractNumId w:val="4"/>
  </w:num>
  <w:num w:numId="5" w16cid:durableId="1893232505">
    <w:abstractNumId w:val="5"/>
  </w:num>
  <w:num w:numId="6" w16cid:durableId="363791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DFD"/>
    <w:rsid w:val="0017090E"/>
    <w:rsid w:val="002248FB"/>
    <w:rsid w:val="00232931"/>
    <w:rsid w:val="002810CA"/>
    <w:rsid w:val="00374714"/>
    <w:rsid w:val="0045408D"/>
    <w:rsid w:val="00501D2A"/>
    <w:rsid w:val="00537631"/>
    <w:rsid w:val="0066497B"/>
    <w:rsid w:val="006C4E66"/>
    <w:rsid w:val="006E48B4"/>
    <w:rsid w:val="0079673F"/>
    <w:rsid w:val="007E0E53"/>
    <w:rsid w:val="007F167F"/>
    <w:rsid w:val="00834BEB"/>
    <w:rsid w:val="00AE46CD"/>
    <w:rsid w:val="00B52F02"/>
    <w:rsid w:val="00C411E8"/>
    <w:rsid w:val="00CC12F6"/>
    <w:rsid w:val="00D544FF"/>
    <w:rsid w:val="00E11053"/>
    <w:rsid w:val="00F17C57"/>
    <w:rsid w:val="00F63842"/>
    <w:rsid w:val="00F65D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B1F6"/>
  <w15:chartTrackingRefBased/>
  <w15:docId w15:val="{5EBA82D3-A6D8-46BC-A0C2-8D0865C7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hữ thường"/>
    <w:qFormat/>
    <w:rsid w:val="007E0E53"/>
    <w:pPr>
      <w:spacing w:after="0" w:line="360" w:lineRule="auto"/>
      <w:ind w:firstLine="720"/>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link w:val="H2Char"/>
    <w:qFormat/>
    <w:rsid w:val="002810CA"/>
    <w:pPr>
      <w:outlineLvl w:val="1"/>
    </w:pPr>
    <w:rPr>
      <w:b/>
      <w:lang w:val="en-US"/>
    </w:rPr>
  </w:style>
  <w:style w:type="character" w:customStyle="1" w:styleId="H2Char">
    <w:name w:val="H2 Char"/>
    <w:basedOn w:val="DefaultParagraphFont"/>
    <w:link w:val="H2"/>
    <w:rsid w:val="002810CA"/>
    <w:rPr>
      <w:rFonts w:ascii="Times New Roman" w:hAnsi="Times New Roman"/>
      <w:b/>
      <w:sz w:val="28"/>
      <w:lang w:val="en-US"/>
    </w:rPr>
  </w:style>
  <w:style w:type="paragraph" w:customStyle="1" w:styleId="H3">
    <w:name w:val="H3"/>
    <w:basedOn w:val="H2"/>
    <w:link w:val="H3Char"/>
    <w:qFormat/>
    <w:rsid w:val="002810CA"/>
    <w:pPr>
      <w:outlineLvl w:val="2"/>
    </w:pPr>
  </w:style>
  <w:style w:type="character" w:customStyle="1" w:styleId="H3Char">
    <w:name w:val="H3 Char"/>
    <w:basedOn w:val="H2Char"/>
    <w:link w:val="H3"/>
    <w:rsid w:val="002810CA"/>
    <w:rPr>
      <w:rFonts w:ascii="Times New Roman" w:hAnsi="Times New Roman"/>
      <w:b/>
      <w:sz w:val="28"/>
      <w:lang w:val="en-US"/>
    </w:rPr>
  </w:style>
  <w:style w:type="paragraph" w:customStyle="1" w:styleId="H4">
    <w:name w:val="H4"/>
    <w:basedOn w:val="H3"/>
    <w:link w:val="H4Char"/>
    <w:qFormat/>
    <w:rsid w:val="002810CA"/>
    <w:pPr>
      <w:ind w:left="284"/>
      <w:outlineLvl w:val="3"/>
    </w:pPr>
    <w:rPr>
      <w:i/>
    </w:rPr>
  </w:style>
  <w:style w:type="character" w:customStyle="1" w:styleId="H4Char">
    <w:name w:val="H4 Char"/>
    <w:basedOn w:val="H3Char"/>
    <w:link w:val="H4"/>
    <w:rsid w:val="002810CA"/>
    <w:rPr>
      <w:rFonts w:ascii="Times New Roman" w:hAnsi="Times New Roman"/>
      <w:b/>
      <w:i/>
      <w:sz w:val="28"/>
      <w:lang w:val="en-US"/>
    </w:rPr>
  </w:style>
  <w:style w:type="paragraph" w:customStyle="1" w:styleId="Hnhnh">
    <w:name w:val="Hình ảnh"/>
    <w:basedOn w:val="Normal"/>
    <w:link w:val="HnhnhChar"/>
    <w:qFormat/>
    <w:rsid w:val="002810CA"/>
    <w:pPr>
      <w:ind w:firstLine="0"/>
      <w:jc w:val="center"/>
    </w:pPr>
  </w:style>
  <w:style w:type="character" w:customStyle="1" w:styleId="HnhnhChar">
    <w:name w:val="Hình ảnh Char"/>
    <w:basedOn w:val="DefaultParagraphFont"/>
    <w:link w:val="Hnhnh"/>
    <w:rsid w:val="002810CA"/>
    <w:rPr>
      <w:rFonts w:ascii="Times New Roman" w:hAnsi="Times New Roman"/>
      <w:sz w:val="28"/>
    </w:rPr>
  </w:style>
  <w:style w:type="paragraph" w:customStyle="1" w:styleId="Hnhnh2-tiu">
    <w:name w:val="Hình ảnh 2 - tiêu đè"/>
    <w:basedOn w:val="Hnhnh"/>
    <w:link w:val="Hnhnh2-tiuChar"/>
    <w:qFormat/>
    <w:rsid w:val="0066497B"/>
    <w:rPr>
      <w:i/>
      <w:sz w:val="24"/>
    </w:rPr>
  </w:style>
  <w:style w:type="character" w:customStyle="1" w:styleId="Hnhnh2-tiuChar">
    <w:name w:val="Hình ảnh 2 - tiêu đè Char"/>
    <w:basedOn w:val="HnhnhChar"/>
    <w:link w:val="Hnhnh2-tiu"/>
    <w:rsid w:val="0066497B"/>
    <w:rPr>
      <w:rFonts w:ascii="Times New Roman" w:hAnsi="Times New Roman"/>
      <w:i/>
      <w:sz w:val="24"/>
    </w:rPr>
  </w:style>
  <w:style w:type="paragraph" w:customStyle="1" w:styleId="A1">
    <w:name w:val="A1"/>
    <w:basedOn w:val="Normal"/>
    <w:link w:val="A1Char"/>
    <w:qFormat/>
    <w:rsid w:val="00E11053"/>
    <w:pPr>
      <w:ind w:firstLine="0"/>
      <w:jc w:val="center"/>
      <w:outlineLvl w:val="0"/>
    </w:pPr>
    <w:rPr>
      <w:b/>
      <w:lang w:val="en-US"/>
    </w:rPr>
  </w:style>
  <w:style w:type="character" w:customStyle="1" w:styleId="A1Char">
    <w:name w:val="A1 Char"/>
    <w:basedOn w:val="DefaultParagraphFont"/>
    <w:link w:val="A1"/>
    <w:rsid w:val="00E11053"/>
    <w:rPr>
      <w:rFonts w:ascii="Times New Roman" w:hAnsi="Times New Roman"/>
      <w:b/>
      <w:sz w:val="28"/>
      <w:lang w:val="en-US"/>
    </w:rPr>
  </w:style>
  <w:style w:type="paragraph" w:styleId="TOC4">
    <w:name w:val="toc 4"/>
    <w:basedOn w:val="Normal"/>
    <w:next w:val="Normal"/>
    <w:autoRedefine/>
    <w:uiPriority w:val="39"/>
    <w:unhideWhenUsed/>
    <w:rsid w:val="002248FB"/>
    <w:pPr>
      <w:ind w:left="567"/>
    </w:pPr>
    <w:rPr>
      <w:b/>
      <w:i/>
    </w:rPr>
  </w:style>
  <w:style w:type="paragraph" w:styleId="TOC1">
    <w:name w:val="toc 1"/>
    <w:basedOn w:val="Normal"/>
    <w:next w:val="Normal"/>
    <w:autoRedefine/>
    <w:uiPriority w:val="39"/>
    <w:unhideWhenUsed/>
    <w:rsid w:val="002248FB"/>
    <w:rPr>
      <w:b/>
    </w:rPr>
  </w:style>
  <w:style w:type="paragraph" w:customStyle="1" w:styleId="H1">
    <w:name w:val="H1"/>
    <w:basedOn w:val="Normal"/>
    <w:link w:val="H1Char"/>
    <w:qFormat/>
    <w:rsid w:val="002810CA"/>
    <w:pPr>
      <w:ind w:firstLine="0"/>
      <w:jc w:val="center"/>
      <w:outlineLvl w:val="0"/>
    </w:pPr>
    <w:rPr>
      <w:b/>
    </w:rPr>
  </w:style>
  <w:style w:type="character" w:customStyle="1" w:styleId="H1Char">
    <w:name w:val="H1 Char"/>
    <w:basedOn w:val="DefaultParagraphFont"/>
    <w:link w:val="H1"/>
    <w:rsid w:val="002810CA"/>
    <w:rPr>
      <w:rFonts w:ascii="Times New Roman" w:hAnsi="Times New Roman"/>
      <w:b/>
      <w:sz w:val="28"/>
    </w:rPr>
  </w:style>
  <w:style w:type="paragraph" w:styleId="ListParagraph">
    <w:name w:val="List Paragraph"/>
    <w:basedOn w:val="Normal"/>
    <w:uiPriority w:val="34"/>
    <w:qFormat/>
    <w:rsid w:val="00834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525918">
      <w:bodyDiv w:val="1"/>
      <w:marLeft w:val="0"/>
      <w:marRight w:val="0"/>
      <w:marTop w:val="0"/>
      <w:marBottom w:val="0"/>
      <w:divBdr>
        <w:top w:val="none" w:sz="0" w:space="0" w:color="auto"/>
        <w:left w:val="none" w:sz="0" w:space="0" w:color="auto"/>
        <w:bottom w:val="none" w:sz="0" w:space="0" w:color="auto"/>
        <w:right w:val="none" w:sz="0" w:space="0" w:color="auto"/>
      </w:divBdr>
    </w:div>
    <w:div w:id="73192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~WRL2222.tmp</Template>
  <TotalTime>49</TotalTime>
  <Pages>1</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Nguyễn Hoàng</dc:creator>
  <cp:keywords/>
  <dc:description/>
  <cp:lastModifiedBy>Huy Nguyễn Hoàng</cp:lastModifiedBy>
  <cp:revision>6</cp:revision>
  <dcterms:created xsi:type="dcterms:W3CDTF">2024-08-19T14:19:00Z</dcterms:created>
  <dcterms:modified xsi:type="dcterms:W3CDTF">2024-08-19T15:08:00Z</dcterms:modified>
</cp:coreProperties>
</file>